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E3F2F" w14:textId="2F4998DD" w:rsidR="00BA2DC9" w:rsidRPr="00091F4F" w:rsidRDefault="00BA2DC9" w:rsidP="00BA2DC9">
      <w:pPr>
        <w:spacing w:line="360" w:lineRule="auto"/>
        <w:jc w:val="center"/>
        <w:rPr>
          <w:b/>
          <w:sz w:val="36"/>
          <w:szCs w:val="40"/>
        </w:rPr>
      </w:pPr>
      <w:r w:rsidRPr="005E3AA2">
        <w:rPr>
          <w:b/>
          <w:sz w:val="36"/>
        </w:rPr>
        <w:t>VISVESVARAYA TECHNOLOGIC</w:t>
      </w:r>
      <w:r w:rsidR="000F2B1C">
        <w:rPr>
          <w:b/>
          <w:sz w:val="36"/>
        </w:rPr>
        <w:t>A</w:t>
      </w:r>
      <w:r w:rsidRPr="005E3AA2">
        <w:rPr>
          <w:b/>
          <w:sz w:val="36"/>
        </w:rPr>
        <w:t xml:space="preserve">L UNIVERSITY </w:t>
      </w:r>
      <w:r w:rsidRPr="00091F4F">
        <w:rPr>
          <w:b/>
          <w:sz w:val="36"/>
        </w:rPr>
        <w:t>BEL</w:t>
      </w:r>
      <w:r w:rsidR="006D29A7" w:rsidRPr="00091F4F">
        <w:rPr>
          <w:b/>
          <w:sz w:val="36"/>
        </w:rPr>
        <w:t>AGAVI</w:t>
      </w:r>
    </w:p>
    <w:p w14:paraId="266ACBF6" w14:textId="77777777" w:rsidR="007202EA" w:rsidRDefault="00F30EC8" w:rsidP="007202EA">
      <w:pPr>
        <w:spacing w:line="480" w:lineRule="auto"/>
        <w:jc w:val="center"/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  <w:lang w:val="en-IN" w:eastAsia="en-IN"/>
        </w:rPr>
        <w:drawing>
          <wp:inline distT="0" distB="0" distL="0" distR="0" wp14:anchorId="257F1B20" wp14:editId="1840694D">
            <wp:extent cx="1323975" cy="1371600"/>
            <wp:effectExtent l="19050" t="0" r="9525" b="0"/>
            <wp:docPr id="1" name="Picture 1" descr="VTU New Symbol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TU New Symbol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B50E33" w14:textId="5370BB11" w:rsidR="00084036" w:rsidRDefault="00084036" w:rsidP="00D41C51">
      <w:pPr>
        <w:jc w:val="center"/>
      </w:pPr>
    </w:p>
    <w:p w14:paraId="26C55731" w14:textId="047AE27D" w:rsidR="00084036" w:rsidRPr="00084036" w:rsidRDefault="003E675B" w:rsidP="00D41C51">
      <w:pPr>
        <w:jc w:val="center"/>
      </w:pPr>
      <w:r>
        <w:t xml:space="preserve">A </w:t>
      </w:r>
      <w:r w:rsidR="00084036">
        <w:t xml:space="preserve">Mini Project </w:t>
      </w:r>
      <w:r>
        <w:t>Report on</w:t>
      </w:r>
    </w:p>
    <w:p w14:paraId="02BDC38C" w14:textId="77777777" w:rsidR="000F2B1C" w:rsidRPr="000F2B1C" w:rsidRDefault="000F2B1C" w:rsidP="00D41C51">
      <w:pPr>
        <w:jc w:val="center"/>
        <w:rPr>
          <w:sz w:val="28"/>
          <w:szCs w:val="28"/>
        </w:rPr>
      </w:pPr>
    </w:p>
    <w:p w14:paraId="69A4FDA8" w14:textId="4B14E92B" w:rsidR="00DE63E3" w:rsidRPr="00841401" w:rsidRDefault="00171B93" w:rsidP="00D41C5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LIBRARY</w:t>
      </w:r>
      <w:r w:rsidR="000F2B1C">
        <w:rPr>
          <w:b/>
          <w:sz w:val="36"/>
          <w:szCs w:val="36"/>
        </w:rPr>
        <w:t xml:space="preserve"> MANAGEMENT SYSTEM</w:t>
      </w:r>
    </w:p>
    <w:p w14:paraId="79A4164E" w14:textId="77777777" w:rsidR="00D41C51" w:rsidRDefault="00D41C51" w:rsidP="007202EA">
      <w:pPr>
        <w:rPr>
          <w:b/>
        </w:rPr>
      </w:pPr>
      <w:r>
        <w:rPr>
          <w:b/>
        </w:rPr>
        <w:t xml:space="preserve">                                    </w:t>
      </w:r>
    </w:p>
    <w:p w14:paraId="26F8AD57" w14:textId="093F500F" w:rsidR="007202EA" w:rsidRDefault="00841401" w:rsidP="007202EA">
      <w:pPr>
        <w:spacing w:line="360" w:lineRule="auto"/>
        <w:jc w:val="center"/>
      </w:pPr>
      <w:r w:rsidRPr="00D63B86">
        <w:t>Submitted</w:t>
      </w:r>
      <w:r w:rsidR="007E6A47" w:rsidRPr="00D63B86">
        <w:t xml:space="preserve"> by</w:t>
      </w:r>
    </w:p>
    <w:p w14:paraId="5CEF05B2" w14:textId="77777777" w:rsidR="00171B93" w:rsidRPr="00D63B86" w:rsidRDefault="00171B93" w:rsidP="007202EA">
      <w:pPr>
        <w:spacing w:line="360" w:lineRule="auto"/>
        <w:jc w:val="center"/>
      </w:pPr>
    </w:p>
    <w:p w14:paraId="2D1EB7F3" w14:textId="2A287AC2" w:rsidR="00815CC2" w:rsidRPr="00171B93" w:rsidRDefault="00171B93" w:rsidP="00171B93">
      <w:pPr>
        <w:spacing w:line="360" w:lineRule="auto"/>
        <w:rPr>
          <w:b/>
        </w:rPr>
      </w:pPr>
      <w:r>
        <w:t xml:space="preserve">                                </w:t>
      </w:r>
      <w:r w:rsidR="00811B90">
        <w:t xml:space="preserve"> </w:t>
      </w:r>
      <w:r w:rsidRPr="00171B93">
        <w:rPr>
          <w:b/>
        </w:rPr>
        <w:t>Gokul</w:t>
      </w:r>
      <w:r w:rsidR="00F401BD">
        <w:rPr>
          <w:b/>
        </w:rPr>
        <w:t>a</w:t>
      </w:r>
      <w:bookmarkStart w:id="0" w:name="_GoBack"/>
      <w:bookmarkEnd w:id="0"/>
      <w:r w:rsidRPr="00171B93">
        <w:rPr>
          <w:b/>
        </w:rPr>
        <w:t xml:space="preserve"> KJ</w:t>
      </w:r>
      <w:r>
        <w:rPr>
          <w:b/>
        </w:rPr>
        <w:t xml:space="preserve">                                                4BB6IS005</w:t>
      </w:r>
    </w:p>
    <w:p w14:paraId="0E83BAD9" w14:textId="09C2EB99" w:rsidR="007E6A47" w:rsidRDefault="000F2B1C" w:rsidP="007202EA">
      <w:pPr>
        <w:spacing w:line="360" w:lineRule="auto"/>
        <w:jc w:val="center"/>
        <w:rPr>
          <w:b/>
        </w:rPr>
      </w:pPr>
      <w:r>
        <w:rPr>
          <w:b/>
        </w:rPr>
        <w:t xml:space="preserve"> Kiran M</w:t>
      </w:r>
      <w:r w:rsidR="007E6A47">
        <w:rPr>
          <w:b/>
        </w:rPr>
        <w:t xml:space="preserve">       </w:t>
      </w:r>
      <w:r>
        <w:rPr>
          <w:b/>
        </w:rPr>
        <w:t xml:space="preserve">                                          </w:t>
      </w:r>
      <w:r w:rsidR="007E6A47">
        <w:rPr>
          <w:b/>
        </w:rPr>
        <w:t>4BB16IS00</w:t>
      </w:r>
      <w:r>
        <w:rPr>
          <w:b/>
        </w:rPr>
        <w:t>6</w:t>
      </w:r>
    </w:p>
    <w:p w14:paraId="6EA3DAF0" w14:textId="5B7BE2BF" w:rsidR="007E6A47" w:rsidRDefault="007E6A47" w:rsidP="007E6A47">
      <w:pPr>
        <w:spacing w:line="360" w:lineRule="auto"/>
        <w:rPr>
          <w:b/>
        </w:rPr>
      </w:pPr>
      <w:r>
        <w:rPr>
          <w:b/>
        </w:rPr>
        <w:t xml:space="preserve">                                </w:t>
      </w:r>
      <w:r w:rsidR="000F2B1C">
        <w:rPr>
          <w:b/>
        </w:rPr>
        <w:t xml:space="preserve"> Raghavendra KG     </w:t>
      </w:r>
      <w:r>
        <w:rPr>
          <w:b/>
        </w:rPr>
        <w:t xml:space="preserve"> </w:t>
      </w:r>
      <w:r w:rsidR="000F2B1C">
        <w:rPr>
          <w:b/>
        </w:rPr>
        <w:t xml:space="preserve">  </w:t>
      </w:r>
      <w:r>
        <w:rPr>
          <w:b/>
        </w:rPr>
        <w:t xml:space="preserve">    </w:t>
      </w:r>
      <w:r w:rsidR="000F2B1C">
        <w:rPr>
          <w:b/>
        </w:rPr>
        <w:t xml:space="preserve">            </w:t>
      </w:r>
      <w:r>
        <w:rPr>
          <w:b/>
        </w:rPr>
        <w:t xml:space="preserve"> </w:t>
      </w:r>
      <w:r w:rsidR="000F2B1C">
        <w:rPr>
          <w:b/>
        </w:rPr>
        <w:t xml:space="preserve">         </w:t>
      </w:r>
      <w:r>
        <w:rPr>
          <w:b/>
        </w:rPr>
        <w:t>4BB16IS0</w:t>
      </w:r>
      <w:r w:rsidR="000F2B1C">
        <w:rPr>
          <w:b/>
        </w:rPr>
        <w:t>11</w:t>
      </w:r>
    </w:p>
    <w:p w14:paraId="079DCB28" w14:textId="77777777" w:rsidR="00C55D0E" w:rsidRDefault="00171B93" w:rsidP="00C55D0E">
      <w:pPr>
        <w:spacing w:line="360" w:lineRule="auto"/>
        <w:rPr>
          <w:b/>
        </w:rPr>
      </w:pPr>
      <w:r>
        <w:rPr>
          <w:b/>
        </w:rPr>
        <w:t xml:space="preserve">                              </w:t>
      </w:r>
      <w:r w:rsidR="00C55D0E">
        <w:rPr>
          <w:b/>
        </w:rPr>
        <w:t xml:space="preserve"> </w:t>
      </w:r>
    </w:p>
    <w:p w14:paraId="637EC094" w14:textId="4EBD90E0" w:rsidR="000F2B1C" w:rsidRPr="00C55D0E" w:rsidRDefault="000F2B1C" w:rsidP="0026365D">
      <w:pPr>
        <w:spacing w:line="360" w:lineRule="auto"/>
        <w:jc w:val="center"/>
        <w:rPr>
          <w:b/>
        </w:rPr>
      </w:pPr>
      <w:r>
        <w:t>Under the Guidance of</w:t>
      </w:r>
    </w:p>
    <w:p w14:paraId="7E6E9184" w14:textId="555BFBB3" w:rsidR="000F2B1C" w:rsidRPr="000F2B1C" w:rsidRDefault="000F2B1C" w:rsidP="00091F4F">
      <w:pPr>
        <w:spacing w:line="360" w:lineRule="auto"/>
        <w:jc w:val="center"/>
      </w:pPr>
      <w:r>
        <w:rPr>
          <w:b/>
          <w:sz w:val="28"/>
          <w:szCs w:val="28"/>
        </w:rPr>
        <w:t>Mr</w:t>
      </w:r>
      <w:r w:rsidR="00171B93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. </w:t>
      </w:r>
      <w:r w:rsidR="00DC0ABA">
        <w:rPr>
          <w:b/>
          <w:sz w:val="28"/>
          <w:szCs w:val="28"/>
        </w:rPr>
        <w:t>Prathibha MJ</w:t>
      </w:r>
      <w:r w:rsidR="000C541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sz w:val="20"/>
          <w:szCs w:val="20"/>
        </w:rPr>
        <w:t>B</w:t>
      </w:r>
      <w:r w:rsidR="00091F4F">
        <w:rPr>
          <w:sz w:val="20"/>
          <w:szCs w:val="20"/>
        </w:rPr>
        <w:t>.</w:t>
      </w:r>
      <w:r>
        <w:rPr>
          <w:sz w:val="20"/>
          <w:szCs w:val="20"/>
        </w:rPr>
        <w:t>E</w:t>
      </w:r>
      <w:r w:rsidR="00091F4F">
        <w:rPr>
          <w:sz w:val="20"/>
          <w:szCs w:val="20"/>
        </w:rPr>
        <w:t>.</w:t>
      </w:r>
      <w:r>
        <w:rPr>
          <w:sz w:val="20"/>
          <w:szCs w:val="20"/>
        </w:rPr>
        <w:t>, M</w:t>
      </w:r>
      <w:r w:rsidR="000C5412">
        <w:rPr>
          <w:sz w:val="20"/>
          <w:szCs w:val="20"/>
        </w:rPr>
        <w:t>.</w:t>
      </w:r>
      <w:r>
        <w:rPr>
          <w:sz w:val="20"/>
          <w:szCs w:val="20"/>
        </w:rPr>
        <w:t>T</w:t>
      </w:r>
      <w:r w:rsidR="000C5412">
        <w:rPr>
          <w:sz w:val="20"/>
          <w:szCs w:val="20"/>
        </w:rPr>
        <w:t>ech</w:t>
      </w:r>
      <w:r w:rsidR="002A0DC9">
        <w:rPr>
          <w:sz w:val="20"/>
          <w:szCs w:val="20"/>
        </w:rPr>
        <w:t>.,MBA</w:t>
      </w:r>
      <w:r w:rsidR="00091F4F">
        <w:rPr>
          <w:sz w:val="20"/>
          <w:szCs w:val="20"/>
        </w:rPr>
        <w:t>.</w:t>
      </w:r>
    </w:p>
    <w:p w14:paraId="734D061C" w14:textId="10113F2D" w:rsidR="002F1CC3" w:rsidRDefault="00FD45BD" w:rsidP="00091F4F">
      <w:pPr>
        <w:spacing w:line="360" w:lineRule="auto"/>
        <w:jc w:val="center"/>
        <w:rPr>
          <w:b/>
        </w:rPr>
      </w:pPr>
      <w:r>
        <w:rPr>
          <w:b/>
        </w:rPr>
        <w:t>Assistant</w:t>
      </w:r>
      <w:r w:rsidR="000F2B1C">
        <w:rPr>
          <w:b/>
        </w:rPr>
        <w:t xml:space="preserve"> Professor</w:t>
      </w:r>
    </w:p>
    <w:p w14:paraId="00B15906" w14:textId="3F04DE73" w:rsidR="002A0DC9" w:rsidRDefault="002A0DC9" w:rsidP="00091F4F">
      <w:pPr>
        <w:spacing w:line="360" w:lineRule="auto"/>
        <w:jc w:val="center"/>
        <w:rPr>
          <w:b/>
        </w:rPr>
      </w:pPr>
      <w:r>
        <w:rPr>
          <w:b/>
        </w:rPr>
        <w:t>Department of Computer Science &amp; Engineering</w:t>
      </w:r>
    </w:p>
    <w:p w14:paraId="476DAEFB" w14:textId="18017D52" w:rsidR="006D7084" w:rsidRDefault="006D7084" w:rsidP="006A72C9">
      <w:pPr>
        <w:spacing w:line="360" w:lineRule="auto"/>
        <w:jc w:val="center"/>
        <w:rPr>
          <w:b/>
        </w:rPr>
      </w:pPr>
    </w:p>
    <w:p w14:paraId="5095C1CE" w14:textId="77777777" w:rsidR="00FC5078" w:rsidRPr="00915229" w:rsidRDefault="00E76951" w:rsidP="00BA2DC9">
      <w:pPr>
        <w:spacing w:before="10" w:after="10" w:line="276" w:lineRule="auto"/>
        <w:jc w:val="center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7A147E2B" wp14:editId="7F393798">
            <wp:extent cx="895350" cy="1143000"/>
            <wp:effectExtent l="19050" t="0" r="0" b="0"/>
            <wp:docPr id="5" name="Picture 2" descr="Final College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nal College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D26CB9" w14:textId="77777777" w:rsidR="00091F4F" w:rsidRDefault="002F1CC3" w:rsidP="002F1CC3">
      <w:pPr>
        <w:pStyle w:val="Heading1"/>
        <w:rPr>
          <w:i w:val="0"/>
          <w:iCs w:val="0"/>
        </w:rPr>
      </w:pPr>
      <w:r>
        <w:rPr>
          <w:i w:val="0"/>
          <w:iCs w:val="0"/>
        </w:rPr>
        <w:t xml:space="preserve">                </w:t>
      </w:r>
    </w:p>
    <w:p w14:paraId="1C38D993" w14:textId="2ACF03D3" w:rsidR="00BA2DC9" w:rsidRPr="00935C0F" w:rsidRDefault="00815CC2" w:rsidP="00C513DC">
      <w:pPr>
        <w:pStyle w:val="Heading1"/>
        <w:spacing w:line="360" w:lineRule="auto"/>
        <w:jc w:val="center"/>
        <w:rPr>
          <w:b/>
          <w:i w:val="0"/>
        </w:rPr>
      </w:pPr>
      <w:r>
        <w:rPr>
          <w:b/>
          <w:i w:val="0"/>
        </w:rPr>
        <w:t>DEPARTMENT OF INFORMATION</w:t>
      </w:r>
      <w:r w:rsidR="00056575">
        <w:rPr>
          <w:b/>
          <w:i w:val="0"/>
        </w:rPr>
        <w:t xml:space="preserve"> SCIENCE</w:t>
      </w:r>
      <w:r w:rsidR="0038634F">
        <w:rPr>
          <w:b/>
          <w:i w:val="0"/>
        </w:rPr>
        <w:t xml:space="preserve"> AND </w:t>
      </w:r>
      <w:r w:rsidR="00BA2DC9" w:rsidRPr="00935C0F">
        <w:rPr>
          <w:b/>
          <w:i w:val="0"/>
        </w:rPr>
        <w:t>ENGINEERING</w:t>
      </w:r>
    </w:p>
    <w:p w14:paraId="4BFF98CB" w14:textId="77777777" w:rsidR="00BA2DC9" w:rsidRPr="00FC5078" w:rsidRDefault="00BA2DC9" w:rsidP="00C513DC">
      <w:pPr>
        <w:spacing w:line="360" w:lineRule="auto"/>
        <w:jc w:val="center"/>
        <w:rPr>
          <w:b/>
          <w:szCs w:val="20"/>
        </w:rPr>
      </w:pPr>
      <w:r w:rsidRPr="00FC5078">
        <w:rPr>
          <w:b/>
          <w:szCs w:val="20"/>
        </w:rPr>
        <w:t>B</w:t>
      </w:r>
      <w:r w:rsidR="007202EA" w:rsidRPr="00FC5078">
        <w:rPr>
          <w:b/>
          <w:szCs w:val="20"/>
        </w:rPr>
        <w:t>ahubali</w:t>
      </w:r>
      <w:r w:rsidRPr="00FC5078">
        <w:rPr>
          <w:b/>
          <w:szCs w:val="20"/>
        </w:rPr>
        <w:t xml:space="preserve"> C</w:t>
      </w:r>
      <w:r w:rsidR="007202EA" w:rsidRPr="00FC5078">
        <w:rPr>
          <w:b/>
          <w:szCs w:val="20"/>
        </w:rPr>
        <w:t>ollege</w:t>
      </w:r>
      <w:r w:rsidRPr="00FC5078">
        <w:rPr>
          <w:b/>
          <w:szCs w:val="20"/>
        </w:rPr>
        <w:t xml:space="preserve"> </w:t>
      </w:r>
      <w:r w:rsidR="007202EA" w:rsidRPr="00FC5078">
        <w:rPr>
          <w:b/>
          <w:szCs w:val="20"/>
        </w:rPr>
        <w:t>of</w:t>
      </w:r>
      <w:r w:rsidRPr="00FC5078">
        <w:rPr>
          <w:b/>
          <w:szCs w:val="20"/>
        </w:rPr>
        <w:t xml:space="preserve"> E</w:t>
      </w:r>
      <w:r w:rsidR="007202EA" w:rsidRPr="00FC5078">
        <w:rPr>
          <w:b/>
          <w:szCs w:val="20"/>
        </w:rPr>
        <w:t>ngineering</w:t>
      </w:r>
    </w:p>
    <w:p w14:paraId="2AAF8532" w14:textId="77777777" w:rsidR="00C55D0E" w:rsidRDefault="007202EA" w:rsidP="00C55D0E">
      <w:pPr>
        <w:spacing w:line="360" w:lineRule="auto"/>
        <w:jc w:val="center"/>
        <w:rPr>
          <w:b/>
          <w:szCs w:val="20"/>
        </w:rPr>
      </w:pPr>
      <w:r w:rsidRPr="00FC5078">
        <w:rPr>
          <w:b/>
          <w:szCs w:val="20"/>
        </w:rPr>
        <w:t>Shravanabelagola-573 135</w:t>
      </w:r>
    </w:p>
    <w:p w14:paraId="2F4FDA86" w14:textId="782E7E48" w:rsidR="00AF6AF2" w:rsidRPr="00C55D0E" w:rsidRDefault="00DE63E3" w:rsidP="00C55D0E">
      <w:pPr>
        <w:spacing w:line="360" w:lineRule="auto"/>
        <w:jc w:val="center"/>
        <w:rPr>
          <w:b/>
          <w:szCs w:val="20"/>
        </w:rPr>
      </w:pPr>
      <w:r>
        <w:rPr>
          <w:b/>
          <w:szCs w:val="20"/>
        </w:rPr>
        <w:t>2018-19</w:t>
      </w:r>
    </w:p>
    <w:sectPr w:rsidR="00AF6AF2" w:rsidRPr="00C55D0E" w:rsidSect="00E6705E">
      <w:footerReference w:type="even" r:id="rId9"/>
      <w:footerReference w:type="default" r:id="rId10"/>
      <w:pgSz w:w="11907" w:h="16839" w:code="9"/>
      <w:pgMar w:top="1440" w:right="1440" w:bottom="1440" w:left="1440" w:header="567" w:footer="683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91693" w14:textId="77777777" w:rsidR="00DF23B5" w:rsidRDefault="00DF23B5">
      <w:r>
        <w:separator/>
      </w:r>
    </w:p>
  </w:endnote>
  <w:endnote w:type="continuationSeparator" w:id="0">
    <w:p w14:paraId="66994DDD" w14:textId="77777777" w:rsidR="00DF23B5" w:rsidRDefault="00DF2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nhardTango BT">
    <w:altName w:val="Courier New"/>
    <w:charset w:val="00"/>
    <w:family w:val="script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DAC03" w14:textId="77777777" w:rsidR="00D8666D" w:rsidRDefault="004E676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8666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4CD49D" w14:textId="77777777" w:rsidR="00D8666D" w:rsidRDefault="00D8666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36CA1" w14:textId="77777777" w:rsidR="00D8666D" w:rsidRDefault="004E6767">
    <w:pPr>
      <w:pStyle w:val="Footer"/>
      <w:framePr w:w="397" w:wrap="around" w:vAnchor="text" w:hAnchor="margin" w:xAlign="center" w:y="1"/>
      <w:jc w:val="center"/>
      <w:rPr>
        <w:rStyle w:val="PageNumber"/>
        <w:b/>
        <w:bCs/>
        <w:color w:val="FFFFFF"/>
      </w:rPr>
    </w:pPr>
    <w:r>
      <w:rPr>
        <w:rStyle w:val="PageNumber"/>
        <w:b/>
        <w:bCs/>
        <w:color w:val="FFFFFF"/>
      </w:rPr>
      <w:fldChar w:fldCharType="begin"/>
    </w:r>
    <w:r w:rsidR="00D8666D">
      <w:rPr>
        <w:rStyle w:val="PageNumber"/>
        <w:b/>
        <w:bCs/>
        <w:color w:val="FFFFFF"/>
      </w:rPr>
      <w:instrText xml:space="preserve">PAGE  </w:instrText>
    </w:r>
    <w:r>
      <w:rPr>
        <w:rStyle w:val="PageNumber"/>
        <w:b/>
        <w:bCs/>
        <w:color w:val="FFFFFF"/>
      </w:rPr>
      <w:fldChar w:fldCharType="separate"/>
    </w:r>
    <w:r w:rsidR="00FD45BD">
      <w:rPr>
        <w:rStyle w:val="PageNumber"/>
        <w:b/>
        <w:bCs/>
        <w:noProof/>
        <w:color w:val="FFFFFF"/>
      </w:rPr>
      <w:t>- 1 -</w:t>
    </w:r>
    <w:r>
      <w:rPr>
        <w:rStyle w:val="PageNumber"/>
        <w:b/>
        <w:bCs/>
        <w:color w:val="FFFFFF"/>
      </w:rPr>
      <w:fldChar w:fldCharType="end"/>
    </w:r>
  </w:p>
  <w:p w14:paraId="2F9B41A5" w14:textId="77777777" w:rsidR="00D8666D" w:rsidRDefault="00D8666D" w:rsidP="00CD3F1D">
    <w:pPr>
      <w:pStyle w:val="Footer"/>
      <w:tabs>
        <w:tab w:val="clear" w:pos="4320"/>
        <w:tab w:val="clear" w:pos="8640"/>
      </w:tabs>
      <w:ind w:right="-135"/>
      <w:rPr>
        <w:b/>
        <w:bCs/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29314E" w14:textId="77777777" w:rsidR="00DF23B5" w:rsidRDefault="00DF23B5">
      <w:r>
        <w:separator/>
      </w:r>
    </w:p>
  </w:footnote>
  <w:footnote w:type="continuationSeparator" w:id="0">
    <w:p w14:paraId="18833EA0" w14:textId="77777777" w:rsidR="00DF23B5" w:rsidRDefault="00DF23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75DC7"/>
    <w:multiLevelType w:val="hybridMultilevel"/>
    <w:tmpl w:val="BEE86AAA"/>
    <w:lvl w:ilvl="0" w:tplc="A162C4CE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5C15C3"/>
    <w:multiLevelType w:val="hybridMultilevel"/>
    <w:tmpl w:val="076E7BA0"/>
    <w:lvl w:ilvl="0" w:tplc="962227D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623BF"/>
    <w:multiLevelType w:val="hybridMultilevel"/>
    <w:tmpl w:val="0F6AA77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B3587"/>
    <w:multiLevelType w:val="multilevel"/>
    <w:tmpl w:val="C8B8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9474B"/>
    <w:multiLevelType w:val="hybridMultilevel"/>
    <w:tmpl w:val="7F02DFE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43C15"/>
    <w:multiLevelType w:val="hybridMultilevel"/>
    <w:tmpl w:val="9A285DFE"/>
    <w:lvl w:ilvl="0" w:tplc="2E9A13CE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A133A0E"/>
    <w:multiLevelType w:val="hybridMultilevel"/>
    <w:tmpl w:val="C8B8F7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E60ABD"/>
    <w:multiLevelType w:val="hybridMultilevel"/>
    <w:tmpl w:val="6BCCEA14"/>
    <w:lvl w:ilvl="0" w:tplc="2F764F44">
      <w:start w:val="4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F1D"/>
    <w:rsid w:val="00004687"/>
    <w:rsid w:val="0002022F"/>
    <w:rsid w:val="00025C6B"/>
    <w:rsid w:val="00043A03"/>
    <w:rsid w:val="00045EF6"/>
    <w:rsid w:val="00056575"/>
    <w:rsid w:val="00084036"/>
    <w:rsid w:val="00091F4F"/>
    <w:rsid w:val="000C5412"/>
    <w:rsid w:val="000F2B1C"/>
    <w:rsid w:val="0010023F"/>
    <w:rsid w:val="001132EE"/>
    <w:rsid w:val="001172F9"/>
    <w:rsid w:val="00142F4E"/>
    <w:rsid w:val="00171B93"/>
    <w:rsid w:val="00183B00"/>
    <w:rsid w:val="001910B0"/>
    <w:rsid w:val="0019610C"/>
    <w:rsid w:val="001B427D"/>
    <w:rsid w:val="001C0AB5"/>
    <w:rsid w:val="001D5931"/>
    <w:rsid w:val="001F0656"/>
    <w:rsid w:val="002108BF"/>
    <w:rsid w:val="0024093F"/>
    <w:rsid w:val="00245D95"/>
    <w:rsid w:val="0026365D"/>
    <w:rsid w:val="00265347"/>
    <w:rsid w:val="00276044"/>
    <w:rsid w:val="00293913"/>
    <w:rsid w:val="002A0DC9"/>
    <w:rsid w:val="002C55CF"/>
    <w:rsid w:val="002E2CA0"/>
    <w:rsid w:val="002E37A2"/>
    <w:rsid w:val="002F1CC3"/>
    <w:rsid w:val="00306644"/>
    <w:rsid w:val="0031010F"/>
    <w:rsid w:val="00330215"/>
    <w:rsid w:val="00354F61"/>
    <w:rsid w:val="0038634F"/>
    <w:rsid w:val="00390324"/>
    <w:rsid w:val="003959FE"/>
    <w:rsid w:val="003A6BCE"/>
    <w:rsid w:val="003B07CF"/>
    <w:rsid w:val="003C7042"/>
    <w:rsid w:val="003E675B"/>
    <w:rsid w:val="00404163"/>
    <w:rsid w:val="004313F6"/>
    <w:rsid w:val="004521B2"/>
    <w:rsid w:val="00481547"/>
    <w:rsid w:val="00481853"/>
    <w:rsid w:val="0048479D"/>
    <w:rsid w:val="004E3EC0"/>
    <w:rsid w:val="004E6767"/>
    <w:rsid w:val="004F0730"/>
    <w:rsid w:val="004F41CB"/>
    <w:rsid w:val="004F4716"/>
    <w:rsid w:val="005002EF"/>
    <w:rsid w:val="00522ACC"/>
    <w:rsid w:val="00551D35"/>
    <w:rsid w:val="00555731"/>
    <w:rsid w:val="005610B2"/>
    <w:rsid w:val="00574E11"/>
    <w:rsid w:val="0059201A"/>
    <w:rsid w:val="00593BD0"/>
    <w:rsid w:val="005B4B16"/>
    <w:rsid w:val="005E3AA2"/>
    <w:rsid w:val="0060122F"/>
    <w:rsid w:val="0061521C"/>
    <w:rsid w:val="00626878"/>
    <w:rsid w:val="00645D15"/>
    <w:rsid w:val="00662904"/>
    <w:rsid w:val="00664B5C"/>
    <w:rsid w:val="00675F91"/>
    <w:rsid w:val="00694A2B"/>
    <w:rsid w:val="006A0E97"/>
    <w:rsid w:val="006A72C9"/>
    <w:rsid w:val="006B7695"/>
    <w:rsid w:val="006D29A7"/>
    <w:rsid w:val="006D4730"/>
    <w:rsid w:val="006D7084"/>
    <w:rsid w:val="007062FC"/>
    <w:rsid w:val="007124DA"/>
    <w:rsid w:val="007202EA"/>
    <w:rsid w:val="00720665"/>
    <w:rsid w:val="00765172"/>
    <w:rsid w:val="007732FD"/>
    <w:rsid w:val="00796CC6"/>
    <w:rsid w:val="0079796C"/>
    <w:rsid w:val="007A6197"/>
    <w:rsid w:val="007A788C"/>
    <w:rsid w:val="007D386B"/>
    <w:rsid w:val="007E6A47"/>
    <w:rsid w:val="00811B90"/>
    <w:rsid w:val="00815CC2"/>
    <w:rsid w:val="00836A04"/>
    <w:rsid w:val="00841401"/>
    <w:rsid w:val="008A0E79"/>
    <w:rsid w:val="00900CD4"/>
    <w:rsid w:val="009307F4"/>
    <w:rsid w:val="009A5080"/>
    <w:rsid w:val="009A649B"/>
    <w:rsid w:val="009B124F"/>
    <w:rsid w:val="009D07AB"/>
    <w:rsid w:val="00A02A6C"/>
    <w:rsid w:val="00A231F0"/>
    <w:rsid w:val="00A33F5B"/>
    <w:rsid w:val="00A6448D"/>
    <w:rsid w:val="00AC6A71"/>
    <w:rsid w:val="00AD297A"/>
    <w:rsid w:val="00AE094C"/>
    <w:rsid w:val="00AE41BB"/>
    <w:rsid w:val="00AF22DF"/>
    <w:rsid w:val="00AF6AF2"/>
    <w:rsid w:val="00AF795B"/>
    <w:rsid w:val="00B12B27"/>
    <w:rsid w:val="00B23F8D"/>
    <w:rsid w:val="00B2762F"/>
    <w:rsid w:val="00B470D0"/>
    <w:rsid w:val="00B5076A"/>
    <w:rsid w:val="00BA2DC9"/>
    <w:rsid w:val="00BA329F"/>
    <w:rsid w:val="00BA4C1D"/>
    <w:rsid w:val="00BF30AE"/>
    <w:rsid w:val="00BF753F"/>
    <w:rsid w:val="00C513DC"/>
    <w:rsid w:val="00C55D0E"/>
    <w:rsid w:val="00C9211F"/>
    <w:rsid w:val="00CA39F7"/>
    <w:rsid w:val="00CD3F1D"/>
    <w:rsid w:val="00D15D79"/>
    <w:rsid w:val="00D31141"/>
    <w:rsid w:val="00D41C51"/>
    <w:rsid w:val="00D55C3F"/>
    <w:rsid w:val="00D57D9D"/>
    <w:rsid w:val="00D63B86"/>
    <w:rsid w:val="00D77EF8"/>
    <w:rsid w:val="00D80FB6"/>
    <w:rsid w:val="00D8666D"/>
    <w:rsid w:val="00D93803"/>
    <w:rsid w:val="00DB3EC5"/>
    <w:rsid w:val="00DC0ABA"/>
    <w:rsid w:val="00DC71C2"/>
    <w:rsid w:val="00DD281E"/>
    <w:rsid w:val="00DE2B86"/>
    <w:rsid w:val="00DE63E3"/>
    <w:rsid w:val="00DF23B5"/>
    <w:rsid w:val="00E37743"/>
    <w:rsid w:val="00E41712"/>
    <w:rsid w:val="00E45AEA"/>
    <w:rsid w:val="00E5383B"/>
    <w:rsid w:val="00E6705E"/>
    <w:rsid w:val="00E67EEB"/>
    <w:rsid w:val="00E76951"/>
    <w:rsid w:val="00ED7104"/>
    <w:rsid w:val="00EF2B4A"/>
    <w:rsid w:val="00F011A2"/>
    <w:rsid w:val="00F23F66"/>
    <w:rsid w:val="00F30EC8"/>
    <w:rsid w:val="00F401BD"/>
    <w:rsid w:val="00F643E8"/>
    <w:rsid w:val="00F704D3"/>
    <w:rsid w:val="00F82141"/>
    <w:rsid w:val="00F91884"/>
    <w:rsid w:val="00FC5078"/>
    <w:rsid w:val="00FD45BD"/>
    <w:rsid w:val="00FD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467DFF"/>
  <w15:docId w15:val="{F11D7E61-CA63-4406-B66C-D1C6A59C9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A6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02A6C"/>
    <w:pPr>
      <w:keepNext/>
      <w:tabs>
        <w:tab w:val="left" w:pos="540"/>
      </w:tabs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A02A6C"/>
    <w:pPr>
      <w:keepNext/>
      <w:jc w:val="center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qFormat/>
    <w:rsid w:val="00A02A6C"/>
    <w:pPr>
      <w:keepNext/>
      <w:spacing w:line="360" w:lineRule="auto"/>
      <w:jc w:val="center"/>
      <w:outlineLvl w:val="2"/>
    </w:pPr>
    <w:rPr>
      <w:b/>
      <w:i/>
      <w:sz w:val="28"/>
      <w:szCs w:val="28"/>
    </w:rPr>
  </w:style>
  <w:style w:type="paragraph" w:styleId="Heading4">
    <w:name w:val="heading 4"/>
    <w:basedOn w:val="Normal"/>
    <w:next w:val="Normal"/>
    <w:qFormat/>
    <w:rsid w:val="00A02A6C"/>
    <w:pPr>
      <w:keepNext/>
      <w:spacing w:line="360" w:lineRule="auto"/>
      <w:jc w:val="center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qFormat/>
    <w:rsid w:val="00A02A6C"/>
    <w:pPr>
      <w:keepNext/>
      <w:jc w:val="center"/>
      <w:outlineLvl w:val="4"/>
    </w:pPr>
    <w:rPr>
      <w:b/>
      <w:sz w:val="32"/>
    </w:rPr>
  </w:style>
  <w:style w:type="paragraph" w:styleId="Heading6">
    <w:name w:val="heading 6"/>
    <w:basedOn w:val="Normal"/>
    <w:next w:val="Normal"/>
    <w:qFormat/>
    <w:rsid w:val="00A02A6C"/>
    <w:pPr>
      <w:keepNext/>
      <w:jc w:val="center"/>
      <w:outlineLvl w:val="5"/>
    </w:pPr>
    <w:rPr>
      <w:b/>
      <w:sz w:val="28"/>
      <w:u w:val="single"/>
    </w:rPr>
  </w:style>
  <w:style w:type="paragraph" w:styleId="Heading7">
    <w:name w:val="heading 7"/>
    <w:basedOn w:val="Normal"/>
    <w:next w:val="Normal"/>
    <w:qFormat/>
    <w:rsid w:val="00A02A6C"/>
    <w:pPr>
      <w:keepNext/>
      <w:spacing w:line="360" w:lineRule="auto"/>
      <w:ind w:firstLine="720"/>
      <w:jc w:val="center"/>
      <w:outlineLvl w:val="6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A02A6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A02A6C"/>
  </w:style>
  <w:style w:type="paragraph" w:styleId="Header">
    <w:name w:val="header"/>
    <w:basedOn w:val="Normal"/>
    <w:link w:val="HeaderChar"/>
    <w:uiPriority w:val="99"/>
    <w:rsid w:val="00A02A6C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A02A6C"/>
    <w:pPr>
      <w:spacing w:before="100" w:beforeAutospacing="1" w:after="100" w:afterAutospacing="1" w:line="360" w:lineRule="auto"/>
      <w:ind w:firstLine="720"/>
    </w:pPr>
  </w:style>
  <w:style w:type="character" w:styleId="Hyperlink">
    <w:name w:val="Hyperlink"/>
    <w:basedOn w:val="DefaultParagraphFont"/>
    <w:semiHidden/>
    <w:rsid w:val="00A02A6C"/>
    <w:rPr>
      <w:color w:val="0000FF"/>
      <w:u w:val="single"/>
    </w:rPr>
  </w:style>
  <w:style w:type="paragraph" w:styleId="BodyText2">
    <w:name w:val="Body Text 2"/>
    <w:basedOn w:val="Normal"/>
    <w:semiHidden/>
    <w:rsid w:val="00A02A6C"/>
    <w:pPr>
      <w:jc w:val="center"/>
    </w:pPr>
    <w:rPr>
      <w:rFonts w:ascii="BernhardTango BT" w:hAnsi="BernhardTango BT"/>
      <w:sz w:val="32"/>
      <w:lang w:val="en-GB"/>
    </w:rPr>
  </w:style>
  <w:style w:type="paragraph" w:styleId="BodyTextIndent2">
    <w:name w:val="Body Text Indent 2"/>
    <w:basedOn w:val="Normal"/>
    <w:semiHidden/>
    <w:rsid w:val="00A02A6C"/>
    <w:pPr>
      <w:spacing w:line="360" w:lineRule="auto"/>
      <w:ind w:firstLine="720"/>
      <w:jc w:val="both"/>
    </w:pPr>
  </w:style>
  <w:style w:type="paragraph" w:styleId="BodyText">
    <w:name w:val="Body Text"/>
    <w:basedOn w:val="Normal"/>
    <w:semiHidden/>
    <w:rsid w:val="00A02A6C"/>
    <w:pPr>
      <w:spacing w:line="360" w:lineRule="auto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FC5078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0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0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Ceramic%20Disc%20Brak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Ceramic Disc Brakes</Template>
  <TotalTime>113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II - Title Page and Inner Page</vt:lpstr>
    </vt:vector>
  </TitlesOfParts>
  <Company>Rohini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II - Title Page and Inner Page</dc:title>
  <dc:creator>Bibin</dc:creator>
  <cp:lastModifiedBy>Kiran Chinnu</cp:lastModifiedBy>
  <cp:revision>107</cp:revision>
  <cp:lastPrinted>2005-12-30T09:42:00Z</cp:lastPrinted>
  <dcterms:created xsi:type="dcterms:W3CDTF">2018-09-16T16:26:00Z</dcterms:created>
  <dcterms:modified xsi:type="dcterms:W3CDTF">2019-05-22T17:05:00Z</dcterms:modified>
</cp:coreProperties>
</file>